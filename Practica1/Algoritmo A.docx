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3645A9">
      <w:pPr>
        <w:pStyle w:val="Ttulo"/>
      </w:pPr>
      <w:r>
        <w:t>Algoritmo A*</w:t>
      </w:r>
    </w:p>
    <w:p w:rsidR="00855982" w:rsidRPr="00855982" w:rsidRDefault="00771448" w:rsidP="00855982">
      <w:pPr>
        <w:pStyle w:val="Ttulo1"/>
      </w:pPr>
      <w:r>
        <w:t>Implementación</w:t>
      </w:r>
    </w:p>
    <w:p w:rsidR="00305B8B" w:rsidRDefault="00305B8B" w:rsidP="0025247E">
      <w:r>
        <w:t>Para realizar la practica se utiliza el lenguaje C#</w:t>
      </w:r>
      <w:r w:rsidR="00AE2FDB">
        <w:t xml:space="preserve">. </w:t>
      </w:r>
    </w:p>
    <w:p w:rsidR="00AE2FDB" w:rsidRPr="00AE2FDB" w:rsidRDefault="00AE2FDB" w:rsidP="0025247E">
      <w:r>
        <w:t xml:space="preserve">Se ha dividido el desarrollo en dos partes, la interfaz gráfica y el cálculo del algoritmo, para el desarrollo del algoritmo se ha optado por utilizar Windows </w:t>
      </w:r>
      <w:proofErr w:type="spellStart"/>
      <w:r>
        <w:t>Forms</w:t>
      </w:r>
      <w:proofErr w:type="spellEnd"/>
      <w:r>
        <w:t>,</w:t>
      </w:r>
      <w:r w:rsidR="00D22FEE">
        <w:t xml:space="preserve"> el algoritmo se ha implementado en una </w:t>
      </w:r>
      <w:proofErr w:type="spellStart"/>
      <w:r w:rsidR="00D22FEE">
        <w:t>dll</w:t>
      </w:r>
      <w:proofErr w:type="spellEnd"/>
      <w:r w:rsidR="00D22FEE">
        <w:t xml:space="preserve"> con un proyecto de prueba para testear la implementación. Se ha utilizado una implementación TDD (</w:t>
      </w:r>
      <w:r w:rsidR="00D22FEE">
        <w:rPr>
          <w:i/>
        </w:rPr>
        <w:t xml:space="preserve">Test </w:t>
      </w:r>
      <w:proofErr w:type="spellStart"/>
      <w:r w:rsidR="00D22FEE">
        <w:rPr>
          <w:i/>
        </w:rPr>
        <w:t>Driven</w:t>
      </w:r>
      <w:proofErr w:type="spellEnd"/>
      <w:r w:rsidR="00D22FEE">
        <w:rPr>
          <w:i/>
        </w:rPr>
        <w:t xml:space="preserve"> </w:t>
      </w:r>
      <w:proofErr w:type="spellStart"/>
      <w:r w:rsidR="00D22FEE">
        <w:rPr>
          <w:i/>
        </w:rPr>
        <w:t>Development</w:t>
      </w:r>
      <w:proofErr w:type="spellEnd"/>
      <w:r w:rsidR="00D22FEE">
        <w:t xml:space="preserve">) </w:t>
      </w:r>
      <w:bookmarkStart w:id="0" w:name="_GoBack"/>
      <w:bookmarkEnd w:id="0"/>
    </w:p>
    <w:sectPr w:rsidR="00AE2FDB" w:rsidRPr="00AE2FDB" w:rsidSect="00855982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B50" w:rsidRDefault="00087B50" w:rsidP="00855982">
      <w:pPr>
        <w:spacing w:after="0" w:line="240" w:lineRule="auto"/>
      </w:pPr>
      <w:r>
        <w:separator/>
      </w:r>
    </w:p>
  </w:endnote>
  <w:endnote w:type="continuationSeparator" w:id="0">
    <w:p w:rsidR="00087B50" w:rsidRDefault="00087B5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4776" w:rsidRDefault="00414776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B50" w:rsidRDefault="00087B50" w:rsidP="00855982">
      <w:pPr>
        <w:spacing w:after="0" w:line="240" w:lineRule="auto"/>
      </w:pPr>
      <w:r>
        <w:separator/>
      </w:r>
    </w:p>
  </w:footnote>
  <w:footnote w:type="continuationSeparator" w:id="0">
    <w:p w:rsidR="00087B50" w:rsidRDefault="00087B5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76"/>
    <w:rsid w:val="00087B50"/>
    <w:rsid w:val="001D4362"/>
    <w:rsid w:val="0025247E"/>
    <w:rsid w:val="00305B8B"/>
    <w:rsid w:val="003645A9"/>
    <w:rsid w:val="00414776"/>
    <w:rsid w:val="005F2FA6"/>
    <w:rsid w:val="00771448"/>
    <w:rsid w:val="007833A7"/>
    <w:rsid w:val="00855982"/>
    <w:rsid w:val="008C5B3A"/>
    <w:rsid w:val="00A10484"/>
    <w:rsid w:val="00AE2FDB"/>
    <w:rsid w:val="00D22FEE"/>
    <w:rsid w:val="00FD262C"/>
    <w:rsid w:val="00F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D0B6"/>
  <w15:chartTrackingRefBased/>
  <w15:docId w15:val="{20AE33D9-813D-4266-A3B6-B0578A5B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AppData\Roaming\Microsoft\Template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8D3C8E-4DBD-4711-B694-38A92BAA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351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A*</dc:title>
  <dc:creator>Victor del Pino Castilla</dc:creator>
  <cp:lastModifiedBy>Victor del Pino Castilla</cp:lastModifiedBy>
  <cp:revision>1</cp:revision>
  <dcterms:created xsi:type="dcterms:W3CDTF">2019-03-06T18:54:00Z</dcterms:created>
  <dcterms:modified xsi:type="dcterms:W3CDTF">2019-03-07T00:45:00Z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